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47550" w14:textId="77777777" w:rsidR="005F5FEC" w:rsidRPr="00A33F7E" w:rsidRDefault="00181F5F" w:rsidP="006B3400">
      <w:pPr>
        <w:spacing w:after="120" w:line="36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4A5C4A0B" w:rsidR="00181F5F" w:rsidRDefault="006B3400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KHAIRUL FIKRI</w:t>
                            </w:r>
                          </w:p>
                          <w:p w14:paraId="3B545C70" w14:textId="5191626F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r w:rsidR="006B3400">
                              <w:rPr>
                                <w:b/>
                                <w:sz w:val="28"/>
                              </w:rPr>
                              <w:t>0110221287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" o:allowoverlap="f" stroked="f">
                <v:textbox inset="0,0,0,0">
                  <w:txbxContent>
                    <w:p w14:paraId="7020F498" w14:textId="4A5C4A0B" w:rsidR="00181F5F" w:rsidRDefault="006B3400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KHAIRUL FIKRI</w:t>
                      </w:r>
                    </w:p>
                    <w:p w14:paraId="3B545C70" w14:textId="5191626F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</w:t>
                      </w:r>
                      <w:r w:rsidR="006B3400">
                        <w:rPr>
                          <w:b/>
                          <w:sz w:val="28"/>
                        </w:rPr>
                        <w:t>0110221287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4E3AFD3C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405904">
                              <w:rPr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4E3AFD3C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 w:rsidR="00405904">
                        <w:rPr>
                          <w:b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24261192" w:rsidR="00181F5F" w:rsidRDefault="006B3400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PRAKTIKUM</w:t>
                            </w:r>
                            <w:r w:rsidR="00181F5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  <w:p w14:paraId="209C8447" w14:textId="5622D429" w:rsidR="00181F5F" w:rsidRPr="003D159E" w:rsidRDefault="006B3400" w:rsidP="006B3400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SISTEM INFORMASI GEOGRAFIS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" o:allowoverlap="f" stroked="f">
                <v:textbox style="mso-fit-shape-to-text:t" inset="0,0,0,0">
                  <w:txbxContent>
                    <w:p w14:paraId="58FFC668" w14:textId="24261192" w:rsidR="00181F5F" w:rsidRDefault="006B3400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PRAKTIKUM</w:t>
                      </w:r>
                      <w:r w:rsidR="00181F5F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  <w:p w14:paraId="209C8447" w14:textId="5622D429" w:rsidR="00181F5F" w:rsidRPr="003D159E" w:rsidRDefault="006B3400" w:rsidP="006B3400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SISTEM INFORMASI GEOGRAFIS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02D578F3" w14:textId="2EBAEDEB" w:rsidR="000F08C7" w:rsidRDefault="006B3400" w:rsidP="006B3400">
      <w:pPr>
        <w:pStyle w:val="JudulBabdenganNomor"/>
        <w:numPr>
          <w:ilvl w:val="0"/>
          <w:numId w:val="0"/>
        </w:numPr>
        <w:spacing w:after="120" w:line="360" w:lineRule="auto"/>
        <w:outlineLvl w:val="9"/>
      </w:pPr>
      <w:r>
        <w:lastRenderedPageBreak/>
        <w:t>PRAKTIKUM 6</w:t>
      </w:r>
    </w:p>
    <w:p w14:paraId="4DD7EA80" w14:textId="74F06AC8" w:rsidR="006B3400" w:rsidRDefault="006B3400" w:rsidP="006B3400">
      <w:pPr>
        <w:pStyle w:val="DaftarPustaka"/>
        <w:spacing w:after="120" w:line="360" w:lineRule="auto"/>
        <w:ind w:left="0" w:firstLine="0"/>
      </w:pPr>
      <w:r>
        <w:rPr>
          <w:noProof/>
        </w:rPr>
        <w:drawing>
          <wp:inline distT="0" distB="0" distL="0" distR="0" wp14:anchorId="2B867304" wp14:editId="5311C461">
            <wp:extent cx="4680585" cy="2631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2B1" w14:textId="77777777" w:rsidR="006B3400" w:rsidRDefault="006B3400" w:rsidP="006B3400">
      <w:pPr>
        <w:pStyle w:val="DaftarPustaka"/>
        <w:spacing w:after="120" w:line="360" w:lineRule="auto"/>
        <w:ind w:left="0" w:firstLine="0"/>
      </w:pPr>
    </w:p>
    <w:p w14:paraId="559CA19A" w14:textId="52910D7E" w:rsidR="006B3400" w:rsidRDefault="006B3400" w:rsidP="006B3400">
      <w:pPr>
        <w:pStyle w:val="DaftarPustaka"/>
        <w:spacing w:after="120" w:line="360" w:lineRule="auto"/>
        <w:ind w:left="0" w:firstLine="0"/>
      </w:pPr>
      <w:r>
        <w:rPr>
          <w:noProof/>
        </w:rPr>
        <w:drawing>
          <wp:inline distT="0" distB="0" distL="0" distR="0" wp14:anchorId="6D275E2D" wp14:editId="172DC503">
            <wp:extent cx="4680585" cy="26314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49D" w14:textId="77777777" w:rsidR="006B3400" w:rsidRDefault="006B3400" w:rsidP="006B3400">
      <w:pPr>
        <w:pStyle w:val="DaftarPustaka"/>
        <w:spacing w:after="120" w:line="360" w:lineRule="auto"/>
        <w:ind w:left="0" w:firstLine="0"/>
      </w:pPr>
    </w:p>
    <w:p w14:paraId="6CDDA6CD" w14:textId="6F4C1A5F" w:rsidR="00C40F1D" w:rsidRDefault="006B3400" w:rsidP="006B3400">
      <w:pPr>
        <w:pStyle w:val="DaftarPustaka"/>
        <w:spacing w:after="12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DB60681" wp14:editId="5DA5A80D">
            <wp:extent cx="4680585" cy="26314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F1D" w:rsidSect="006B3400">
      <w:headerReference w:type="default" r:id="rId12"/>
      <w:type w:val="continuous"/>
      <w:pgSz w:w="11907" w:h="16839" w:code="9"/>
      <w:pgMar w:top="1701" w:right="2268" w:bottom="2268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6DB6" w14:textId="77777777" w:rsidR="00727756" w:rsidRDefault="00727756" w:rsidP="002A32FD">
      <w:r>
        <w:separator/>
      </w:r>
    </w:p>
  </w:endnote>
  <w:endnote w:type="continuationSeparator" w:id="0">
    <w:p w14:paraId="6CC75E8C" w14:textId="77777777" w:rsidR="00727756" w:rsidRDefault="00727756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BA558" w14:textId="77777777" w:rsidR="00727756" w:rsidRDefault="00727756" w:rsidP="002A32FD">
      <w:r>
        <w:separator/>
      </w:r>
    </w:p>
  </w:footnote>
  <w:footnote w:type="continuationSeparator" w:id="0">
    <w:p w14:paraId="2DC28E0C" w14:textId="77777777" w:rsidR="00727756" w:rsidRDefault="00727756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9B77" w14:textId="77777777" w:rsidR="00181F5F" w:rsidRDefault="00181F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77777777" w:rsidR="00181F5F" w:rsidRDefault="00181F5F" w:rsidP="00560759">
                          <w:pPr>
                            <w:ind w:firstLine="0"/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" o:allowoverlap="f" strokecolor="white [3212]">
              <v:textbox inset="0,0,0,0">
                <w:txbxContent>
                  <w:p w14:paraId="3AC5E1AD" w14:textId="77777777" w:rsidR="00181F5F" w:rsidRDefault="00181F5F" w:rsidP="00560759">
                    <w:pPr>
                      <w:ind w:firstLine="0"/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5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5E58"/>
    <w:rsid w:val="00110828"/>
    <w:rsid w:val="00117B84"/>
    <w:rsid w:val="0012229F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04826"/>
    <w:rsid w:val="00405904"/>
    <w:rsid w:val="00441023"/>
    <w:rsid w:val="00442579"/>
    <w:rsid w:val="004537E4"/>
    <w:rsid w:val="00465114"/>
    <w:rsid w:val="00482B76"/>
    <w:rsid w:val="004905D5"/>
    <w:rsid w:val="00493C72"/>
    <w:rsid w:val="004B6F38"/>
    <w:rsid w:val="004C2666"/>
    <w:rsid w:val="004D413B"/>
    <w:rsid w:val="004D74E2"/>
    <w:rsid w:val="004D78CD"/>
    <w:rsid w:val="004E19A3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B3400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27756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D40A8"/>
    <w:rsid w:val="007E7E7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C4D5B"/>
    <w:rsid w:val="008D09D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23C4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248CB"/>
    <w:rsid w:val="00A25AE6"/>
    <w:rsid w:val="00A33F7E"/>
    <w:rsid w:val="00A36D56"/>
    <w:rsid w:val="00A804A8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DCE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B1290"/>
    <w:rsid w:val="00ED4A9C"/>
    <w:rsid w:val="00ED76A8"/>
    <w:rsid w:val="00EE269B"/>
    <w:rsid w:val="00EE6360"/>
    <w:rsid w:val="00F01597"/>
    <w:rsid w:val="00F04EFD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F142-3ABD-4DD5-8658-6301BD1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8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LENOVO</cp:lastModifiedBy>
  <cp:revision>3</cp:revision>
  <cp:lastPrinted>2012-07-30T03:21:00Z</cp:lastPrinted>
  <dcterms:created xsi:type="dcterms:W3CDTF">2024-11-13T03:47:00Z</dcterms:created>
  <dcterms:modified xsi:type="dcterms:W3CDTF">2024-11-13T03:55:00Z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http://www.zotero.org/styles/vancouver-brackets</vt:lpwstr>
  </property>
  <property fmtid="{D5CDD505-2E9C-101B-9397-08002B2CF9AE}" pid="4" name="Mendeley Unique User Id_1">
    <vt:lpwstr>d7974b94-80ab-31d8-9a1b-17ecf2f63f02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7th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http://www.zotero.org/styles/institut-pertanian-bogor</vt:lpwstr>
  </property>
  <property fmtid="{D5CDD505-2E9C-101B-9397-08002B2CF9AE}" pid="16" name="Mendeley Recent Style Name 5_1">
    <vt:lpwstr>Institut Pertanian Bogor: Pedoman Penulisan Karya Ilmiah Edisi ke-4 (Indonesian)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http://www.zotero.org/styles/vancouver-brackets</vt:lpwstr>
  </property>
  <property fmtid="{D5CDD505-2E9C-101B-9397-08002B2CF9AE}" pid="24" name="Mendeley Recent Style Name 9_1">
    <vt:lpwstr>Vancouver (brackets)</vt:lpwstr>
  </property>
</Properties>
</file>